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0367B6E" w:rsidR="000732DF" w:rsidRPr="0036420F" w:rsidRDefault="00E72D9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72D9D">
              <w:rPr>
                <w:rFonts w:ascii="Arial" w:hAnsi="Arial" w:cs="Arial"/>
                <w:b/>
                <w:sz w:val="20"/>
              </w:rPr>
              <w:t>E222-COMP6800001-MT08-00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054BC1B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Figma</w:t>
            </w:r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r w:rsidRPr="00A97DB3">
              <w:rPr>
                <w:color w:val="000000"/>
                <w:lang w:val="id-ID"/>
              </w:rPr>
              <w:t>Chrome</w:t>
            </w:r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613B9290" w:rsidR="00BC6DE8" w:rsidRDefault="00BC6DE8">
      <w:pPr>
        <w:rPr>
          <w:lang w:val="id-ID"/>
        </w:rPr>
      </w:pPr>
    </w:p>
    <w:p w14:paraId="4DA54E4A" w14:textId="77777777" w:rsidR="00EB0F24" w:rsidRDefault="00EB0F24" w:rsidP="00EB0F24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MTgraphy</w:t>
      </w:r>
    </w:p>
    <w:p w14:paraId="59B93F61" w14:textId="5A224FB5" w:rsidR="00EB0F24" w:rsidRDefault="00EB0F24" w:rsidP="00EB0F24">
      <w:pPr>
        <w:spacing w:line="360" w:lineRule="auto"/>
        <w:ind w:firstLine="720"/>
        <w:jc w:val="both"/>
        <w:rPr>
          <w:b/>
        </w:rPr>
      </w:pPr>
      <w:r>
        <w:rPr>
          <w:b/>
        </w:rPr>
        <w:t>MTgraphy</w:t>
      </w:r>
      <w:r>
        <w:rPr>
          <w:bCs/>
        </w:rPr>
        <w:t xml:space="preserve"> is an international photography service selling company that has been providing services since. Its branches are spread all over the world. </w:t>
      </w:r>
      <w:r>
        <w:rPr>
          <w:b/>
        </w:rPr>
        <w:t>MTgraphy</w:t>
      </w:r>
      <w:r>
        <w:rPr>
          <w:bCs/>
        </w:rPr>
        <w:t xml:space="preserve"> provides services such as booking, and a </w:t>
      </w:r>
      <w:r w:rsidR="005A1130">
        <w:rPr>
          <w:bCs/>
        </w:rPr>
        <w:t>professional</w:t>
      </w:r>
      <w:r>
        <w:rPr>
          <w:bCs/>
        </w:rPr>
        <w:t xml:space="preserve"> photographer with over 5 years of experience.</w:t>
      </w:r>
    </w:p>
    <w:p w14:paraId="32C1458E" w14:textId="77777777" w:rsidR="00EB0F24" w:rsidRDefault="00EB0F24" w:rsidP="00EB0F24">
      <w:pPr>
        <w:spacing w:line="360" w:lineRule="auto"/>
        <w:ind w:firstLine="720"/>
        <w:jc w:val="both"/>
      </w:pPr>
      <w:r>
        <w:t xml:space="preserve">Because </w:t>
      </w:r>
      <w:r>
        <w:rPr>
          <w:b/>
        </w:rPr>
        <w:t>MTgraphy</w:t>
      </w:r>
      <w:r>
        <w:t xml:space="preserve"> has been around for a long time, </w:t>
      </w:r>
      <w:r>
        <w:rPr>
          <w:b/>
        </w:rPr>
        <w:t>MTgraphy</w:t>
      </w:r>
      <w:r>
        <w:t xml:space="preserve"> plans to change the appearance of its website to provide a new atmosphere for users. First, </w:t>
      </w:r>
      <w:r>
        <w:rPr>
          <w:b/>
        </w:rPr>
        <w:t>MTgraphy</w:t>
      </w:r>
      <w:r>
        <w:rPr>
          <w:bCs/>
        </w:rPr>
        <w:t xml:space="preserve"> </w:t>
      </w:r>
      <w:r>
        <w:t xml:space="preserve">needs to create a </w:t>
      </w:r>
      <w:r>
        <w:rPr>
          <w:b/>
          <w:bCs/>
        </w:rPr>
        <w:t>website prototype</w:t>
      </w:r>
      <w:r>
        <w:t xml:space="preserve"> and </w:t>
      </w:r>
      <w:r>
        <w:rPr>
          <w:b/>
          <w:bCs/>
        </w:rPr>
        <w:t>company website</w:t>
      </w:r>
      <w:r>
        <w:t xml:space="preserve"> that represents the </w:t>
      </w:r>
      <w:r>
        <w:rPr>
          <w:b/>
        </w:rPr>
        <w:t>MTgraphy</w:t>
      </w:r>
      <w:r>
        <w:t xml:space="preserve"> image. With this website, </w:t>
      </w:r>
      <w:r>
        <w:rPr>
          <w:b/>
        </w:rPr>
        <w:t>MTgraphy</w:t>
      </w:r>
      <w:r>
        <w:rPr>
          <w:bCs/>
        </w:rPr>
        <w:t xml:space="preserve"> </w:t>
      </w:r>
      <w:r>
        <w:t xml:space="preserve">hopes to improve service to its customers. </w:t>
      </w:r>
      <w:r>
        <w:rPr>
          <w:b/>
        </w:rPr>
        <w:t>MTgraphy</w:t>
      </w:r>
      <w:r>
        <w:t xml:space="preserve"> entrusts you as a web designer to design their </w:t>
      </w:r>
      <w:r>
        <w:rPr>
          <w:b/>
          <w:bCs/>
        </w:rPr>
        <w:t>website prototype</w:t>
      </w:r>
      <w:r>
        <w:t xml:space="preserve"> and create a </w:t>
      </w:r>
      <w:r>
        <w:rPr>
          <w:b/>
          <w:bCs/>
        </w:rPr>
        <w:t>company website</w:t>
      </w:r>
      <w:r>
        <w:t>.</w:t>
      </w:r>
    </w:p>
    <w:p w14:paraId="3B961FD8" w14:textId="77777777" w:rsidR="00EB0F24" w:rsidRDefault="00EB0F24" w:rsidP="00EB0F24">
      <w:pPr>
        <w:spacing w:line="360" w:lineRule="auto"/>
        <w:jc w:val="both"/>
      </w:pPr>
      <w:r>
        <w:t xml:space="preserve">The requirements from </w:t>
      </w:r>
      <w:r>
        <w:rPr>
          <w:b/>
        </w:rPr>
        <w:t>MTgraphy</w:t>
      </w:r>
      <w:r>
        <w:rPr>
          <w:bCs/>
        </w:rPr>
        <w:t xml:space="preserve"> </w:t>
      </w:r>
      <w:r>
        <w:t>are described below:</w:t>
      </w:r>
    </w:p>
    <w:p w14:paraId="09507159" w14:textId="77777777" w:rsidR="00EB0F24" w:rsidRDefault="00EB0F24" w:rsidP="00EB0F24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>MTgraphy</w:t>
      </w:r>
      <w:r>
        <w:rPr>
          <w:bCs/>
        </w:rPr>
        <w:t xml:space="preserve"> </w:t>
      </w:r>
      <w:r>
        <w:t xml:space="preserve">wants you to design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of all </w:t>
      </w:r>
      <w:r>
        <w:rPr>
          <w:b/>
          <w:bCs/>
        </w:rPr>
        <w:t>5 pages</w:t>
      </w:r>
      <w:r>
        <w:t xml:space="preserve"> before making the HTML files.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will be created using </w:t>
      </w:r>
      <w:r>
        <w:rPr>
          <w:b/>
        </w:rPr>
        <w:t>Figma</w:t>
      </w:r>
      <w:r>
        <w:t xml:space="preserve">. Ensure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 xml:space="preserve">prototype </w:t>
      </w:r>
      <w:r>
        <w:t>that you created is the exact same with the website that you will make later. Each page</w:t>
      </w:r>
      <w:r>
        <w:rPr>
          <w:b/>
        </w:rPr>
        <w:t xml:space="preserve">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 Consider the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layout</w:t>
      </w:r>
      <w:r>
        <w:t xml:space="preserve">, and </w:t>
      </w:r>
      <w:r>
        <w:rPr>
          <w:b/>
          <w:bCs/>
        </w:rPr>
        <w:t>consistency</w:t>
      </w:r>
      <w:r>
        <w:t xml:space="preserve"> when designing the prototype.</w:t>
      </w:r>
    </w:p>
    <w:p w14:paraId="58FD5E95" w14:textId="55367384" w:rsidR="00EB0F24" w:rsidRDefault="00EB0F24" w:rsidP="00EB0F24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>MTgraphy</w:t>
      </w:r>
      <w:r>
        <w:rPr>
          <w:bCs/>
        </w:rPr>
        <w:t xml:space="preserve"> </w:t>
      </w:r>
      <w:r>
        <w:t xml:space="preserve">wants you to build the website attractive, appealing and fully functional, and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800px</w:t>
      </w:r>
      <w:r>
        <w:t xml:space="preserve"> screen width.</w:t>
      </w:r>
      <w:r>
        <w:rPr>
          <w:b/>
        </w:rPr>
        <w:t xml:space="preserve"> </w:t>
      </w:r>
    </w:p>
    <w:p w14:paraId="0B226E6C" w14:textId="77777777" w:rsidR="00EB0F24" w:rsidRDefault="00EB0F24" w:rsidP="00EB0F24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  <w:bCs/>
        </w:rPr>
        <w:t>Gallery,</w:t>
      </w:r>
      <w:r>
        <w:t xml:space="preserve"> </w:t>
      </w:r>
      <w:r>
        <w:rPr>
          <w:b/>
        </w:rPr>
        <w:t>About Us</w:t>
      </w:r>
      <w:r>
        <w:t xml:space="preserve">, </w:t>
      </w:r>
      <w:r>
        <w:rPr>
          <w:b/>
        </w:rPr>
        <w:t>Contact Us,</w:t>
      </w:r>
      <w:r>
        <w:t xml:space="preserve"> and </w:t>
      </w:r>
      <w:r>
        <w:rPr>
          <w:b/>
          <w:bCs/>
        </w:rPr>
        <w:t>Subscribe</w:t>
      </w:r>
      <w:r>
        <w:t>. Below are the requirements for each page:</w:t>
      </w:r>
    </w:p>
    <w:p w14:paraId="42F2D51D" w14:textId="77777777" w:rsidR="00EB0F24" w:rsidRDefault="00EB0F24" w:rsidP="00EB0F2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78E695FE" w14:textId="77777777" w:rsidR="00EB0F24" w:rsidRDefault="00EB0F24" w:rsidP="00EB0F24">
      <w:pPr>
        <w:pStyle w:val="ListParagraph"/>
        <w:spacing w:line="360" w:lineRule="auto"/>
        <w:ind w:left="567"/>
        <w:jc w:val="both"/>
      </w:pPr>
      <w:r>
        <w:t xml:space="preserve">This page shows the </w:t>
      </w:r>
      <w:r>
        <w:rPr>
          <w:b/>
          <w:bCs/>
        </w:rPr>
        <w:t xml:space="preserve">company’s expertise </w:t>
      </w:r>
      <w:r>
        <w:t xml:space="preserve">to the customer. </w:t>
      </w:r>
      <w:r>
        <w:rPr>
          <w:bCs/>
        </w:rPr>
        <w:t>This page also</w:t>
      </w:r>
      <w:r>
        <w:t xml:space="preserve"> has a </w:t>
      </w:r>
      <w:r>
        <w:rPr>
          <w:b/>
          <w:bCs/>
        </w:rPr>
        <w:t xml:space="preserve">banner </w:t>
      </w:r>
      <w:r>
        <w:t xml:space="preserve">which contains the </w:t>
      </w:r>
      <w:r>
        <w:rPr>
          <w:b/>
          <w:bCs/>
        </w:rPr>
        <w:t>company’s name</w:t>
      </w:r>
      <w:r>
        <w:t xml:space="preserve"> and the </w:t>
      </w:r>
      <w:r>
        <w:rPr>
          <w:b/>
          <w:bCs/>
        </w:rPr>
        <w:t>company’s slogan</w:t>
      </w:r>
      <w:r>
        <w:t>.</w:t>
      </w:r>
    </w:p>
    <w:p w14:paraId="41153705" w14:textId="77777777" w:rsidR="00EB0F24" w:rsidRDefault="00EB0F24" w:rsidP="00EB0F24">
      <w:pPr>
        <w:pStyle w:val="ListParagraph"/>
        <w:numPr>
          <w:ilvl w:val="0"/>
          <w:numId w:val="17"/>
        </w:numPr>
        <w:spacing w:line="360" w:lineRule="auto"/>
        <w:ind w:left="567" w:hanging="283"/>
        <w:rPr>
          <w:b/>
        </w:rPr>
      </w:pPr>
      <w:r>
        <w:rPr>
          <w:b/>
        </w:rPr>
        <w:t>Gallery</w:t>
      </w:r>
    </w:p>
    <w:p w14:paraId="65EC9D7F" w14:textId="53A2040A" w:rsidR="00EB0F24" w:rsidRDefault="00EB0F24" w:rsidP="00EB0F24">
      <w:pPr>
        <w:pStyle w:val="ListParagraph"/>
        <w:spacing w:line="360" w:lineRule="auto"/>
        <w:ind w:left="567"/>
        <w:jc w:val="both"/>
        <w:rPr>
          <w:bCs/>
        </w:rPr>
      </w:pPr>
      <w:r>
        <w:rPr>
          <w:bCs/>
        </w:rPr>
        <w:t xml:space="preserve">This page provides a gallery of taken pictures and are </w:t>
      </w:r>
      <w:r w:rsidR="00575B63">
        <w:rPr>
          <w:bCs/>
        </w:rPr>
        <w:t>categorized</w:t>
      </w:r>
      <w:r>
        <w:rPr>
          <w:bCs/>
        </w:rPr>
        <w:t xml:space="preserve"> into 2 categories which are </w:t>
      </w:r>
      <w:r>
        <w:rPr>
          <w:b/>
        </w:rPr>
        <w:t xml:space="preserve">Landscape Photography </w:t>
      </w:r>
      <w:r w:rsidRPr="004C5DE5">
        <w:rPr>
          <w:bCs/>
        </w:rPr>
        <w:t>and</w:t>
      </w:r>
      <w:r>
        <w:rPr>
          <w:b/>
        </w:rPr>
        <w:t xml:space="preserve"> Portrait Photography.</w:t>
      </w:r>
      <w:r>
        <w:rPr>
          <w:bCs/>
        </w:rPr>
        <w:t xml:space="preserve"> </w:t>
      </w:r>
    </w:p>
    <w:p w14:paraId="4162F371" w14:textId="77777777" w:rsidR="00EB0F24" w:rsidRDefault="00EB0F24" w:rsidP="00EB0F2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About Us</w:t>
      </w:r>
    </w:p>
    <w:p w14:paraId="0C221BE2" w14:textId="2BD2192E" w:rsidR="00EB0F24" w:rsidRDefault="00EB0F24" w:rsidP="00EB0F24">
      <w:pPr>
        <w:pStyle w:val="ListParagraph"/>
        <w:spacing w:line="360" w:lineRule="auto"/>
        <w:ind w:left="567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 the company. Make sure the </w:t>
      </w:r>
      <w:r>
        <w:rPr>
          <w:b/>
          <w:bCs/>
        </w:rPr>
        <w:t>information</w:t>
      </w:r>
      <w:r>
        <w:t xml:space="preserve"> </w:t>
      </w:r>
      <w:r w:rsidR="00FF3B79">
        <w:t xml:space="preserve">provided </w:t>
      </w:r>
      <w:r>
        <w:t>is relevant</w:t>
      </w:r>
      <w:r w:rsidR="00FF3B79">
        <w:t>,</w:t>
      </w:r>
      <w:r>
        <w:t xml:space="preserve"> such as the </w:t>
      </w:r>
      <w:r>
        <w:rPr>
          <w:b/>
          <w:bCs/>
        </w:rPr>
        <w:t>description</w:t>
      </w:r>
      <w:r>
        <w:t xml:space="preserve"> and the </w:t>
      </w:r>
      <w:r>
        <w:rPr>
          <w:b/>
          <w:bCs/>
        </w:rPr>
        <w:t>history</w:t>
      </w:r>
      <w:r>
        <w:t xml:space="preserve"> of </w:t>
      </w:r>
      <w:r>
        <w:rPr>
          <w:b/>
          <w:bCs/>
        </w:rPr>
        <w:t>MTgraphy</w:t>
      </w:r>
      <w:r>
        <w:t xml:space="preserve">. </w:t>
      </w:r>
    </w:p>
    <w:p w14:paraId="3724EC19" w14:textId="77777777" w:rsidR="00575B63" w:rsidRDefault="00575B63" w:rsidP="00EB0F24">
      <w:pPr>
        <w:pStyle w:val="ListParagraph"/>
        <w:spacing w:line="360" w:lineRule="auto"/>
        <w:ind w:left="567"/>
        <w:jc w:val="both"/>
      </w:pPr>
    </w:p>
    <w:p w14:paraId="13945AD0" w14:textId="77777777" w:rsidR="00EB0F24" w:rsidRDefault="00EB0F24" w:rsidP="00EB0F2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Contact Us</w:t>
      </w:r>
    </w:p>
    <w:p w14:paraId="3D6C8965" w14:textId="209C7CE4" w:rsidR="00EB0F24" w:rsidRDefault="00EB0F24" w:rsidP="00EB0F24">
      <w:pPr>
        <w:pStyle w:val="ListParagraph"/>
        <w:spacing w:line="360" w:lineRule="auto"/>
        <w:ind w:left="567"/>
        <w:jc w:val="both"/>
        <w:rPr>
          <w:bCs/>
        </w:rPr>
      </w:pPr>
      <w:r>
        <w:rPr>
          <w:bCs/>
        </w:rPr>
        <w:t xml:space="preserve">This page provides </w:t>
      </w:r>
      <w:r w:rsidR="001253D3">
        <w:rPr>
          <w:b/>
        </w:rPr>
        <w:t>information</w:t>
      </w:r>
      <w:r>
        <w:rPr>
          <w:bCs/>
        </w:rPr>
        <w:t xml:space="preserve"> of the </w:t>
      </w:r>
      <w:r>
        <w:rPr>
          <w:b/>
        </w:rPr>
        <w:t>company’s locations</w:t>
      </w:r>
      <w:r>
        <w:rPr>
          <w:bCs/>
        </w:rPr>
        <w:t xml:space="preserve">, such as </w:t>
      </w:r>
      <w:r>
        <w:rPr>
          <w:b/>
        </w:rPr>
        <w:t>headquarters</w:t>
      </w:r>
      <w:r>
        <w:rPr>
          <w:bCs/>
        </w:rPr>
        <w:t xml:space="preserve"> and </w:t>
      </w:r>
      <w:r>
        <w:rPr>
          <w:b/>
        </w:rPr>
        <w:t>branches</w:t>
      </w:r>
      <w:r w:rsidR="001253D3">
        <w:rPr>
          <w:bCs/>
        </w:rPr>
        <w:t xml:space="preserve">. MTgraphy wants to display the </w:t>
      </w:r>
      <w:r>
        <w:rPr>
          <w:b/>
        </w:rPr>
        <w:t>description</w:t>
      </w:r>
      <w:r>
        <w:rPr>
          <w:bCs/>
        </w:rPr>
        <w:t xml:space="preserve"> </w:t>
      </w:r>
      <w:r w:rsidR="001253D3">
        <w:rPr>
          <w:bCs/>
        </w:rPr>
        <w:t xml:space="preserve">of each location that contains </w:t>
      </w:r>
      <w:r>
        <w:rPr>
          <w:b/>
        </w:rPr>
        <w:t>country</w:t>
      </w:r>
      <w:r>
        <w:rPr>
          <w:bCs/>
        </w:rPr>
        <w:t xml:space="preserve">, </w:t>
      </w:r>
      <w:r>
        <w:rPr>
          <w:b/>
        </w:rPr>
        <w:t>city</w:t>
      </w:r>
      <w:r>
        <w:rPr>
          <w:bCs/>
        </w:rPr>
        <w:t xml:space="preserve">, and </w:t>
      </w:r>
      <w:r>
        <w:rPr>
          <w:b/>
        </w:rPr>
        <w:t xml:space="preserve">street </w:t>
      </w:r>
      <w:r>
        <w:rPr>
          <w:bCs/>
        </w:rPr>
        <w:t xml:space="preserve">of the </w:t>
      </w:r>
      <w:r>
        <w:rPr>
          <w:b/>
        </w:rPr>
        <w:t>store.</w:t>
      </w:r>
      <w:r>
        <w:rPr>
          <w:bCs/>
        </w:rPr>
        <w:t xml:space="preserve"> This page also provides the </w:t>
      </w:r>
      <w:r>
        <w:rPr>
          <w:b/>
        </w:rPr>
        <w:t>company’s social media.</w:t>
      </w:r>
    </w:p>
    <w:p w14:paraId="07DFCB80" w14:textId="77777777" w:rsidR="00EB0F24" w:rsidRDefault="00EB0F24" w:rsidP="00EB0F24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Subscribe</w:t>
      </w:r>
    </w:p>
    <w:p w14:paraId="2F8E9EE1" w14:textId="24DF7FE6" w:rsidR="00EB0F24" w:rsidRDefault="00EB0F24" w:rsidP="00EB0F24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provides a </w:t>
      </w:r>
      <w:r>
        <w:rPr>
          <w:b/>
        </w:rPr>
        <w:t>subscription</w:t>
      </w:r>
      <w:r>
        <w:t xml:space="preserve"> form for the customer. Customer needs to submit some personal information</w:t>
      </w:r>
      <w:r w:rsidR="00B7772F">
        <w:t>,</w:t>
      </w:r>
      <w:r>
        <w:t xml:space="preserve"> such as </w:t>
      </w:r>
      <w:r>
        <w:rPr>
          <w:b/>
        </w:rPr>
        <w:t>name, email, phone number, country (Indonesia, Singapore Malaysia),</w:t>
      </w:r>
      <w:r>
        <w:t xml:space="preserve"> and </w:t>
      </w:r>
      <w:r>
        <w:rPr>
          <w:b/>
        </w:rPr>
        <w:t>customer must agree with terms and conditions</w:t>
      </w:r>
      <w:r>
        <w:t xml:space="preserve">. You are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don’t use regular expression</w:t>
      </w:r>
      <w:r>
        <w:t>.</w:t>
      </w:r>
    </w:p>
    <w:p w14:paraId="7C295C23" w14:textId="77777777" w:rsidR="00982822" w:rsidRDefault="00982822" w:rsidP="006201B5">
      <w:pPr>
        <w:spacing w:line="360" w:lineRule="auto"/>
        <w:jc w:val="both"/>
      </w:pPr>
    </w:p>
    <w:p w14:paraId="5F5C1C08" w14:textId="59C0AF09" w:rsidR="006201B5" w:rsidRDefault="006201B5" w:rsidP="006201B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BAC4F4C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C6B022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website prototype</w:t>
      </w:r>
      <w:r>
        <w:t xml:space="preserve"> must be designed using </w:t>
      </w:r>
      <w:r>
        <w:rPr>
          <w:b/>
        </w:rPr>
        <w:t xml:space="preserve">Figma </w:t>
      </w:r>
      <w:r>
        <w:t>and make sure</w:t>
      </w:r>
      <w:r>
        <w:rPr>
          <w:b/>
        </w:rPr>
        <w:t xml:space="preserve"> </w:t>
      </w:r>
      <w:r>
        <w:rPr>
          <w:bCs/>
        </w:rPr>
        <w:t xml:space="preserve">these </w:t>
      </w:r>
      <w:r>
        <w:rPr>
          <w:b/>
        </w:rPr>
        <w:t>features</w:t>
      </w:r>
      <w:r>
        <w:rPr>
          <w:bCs/>
        </w:rPr>
        <w:t xml:space="preserve"> are used:</w:t>
      </w:r>
    </w:p>
    <w:p w14:paraId="403D9F01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Color Style &amp; Text Style</w:t>
      </w:r>
    </w:p>
    <w:p w14:paraId="1709BC3D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Effects</w:t>
      </w:r>
    </w:p>
    <w:p w14:paraId="6B871F96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Components</w:t>
      </w:r>
    </w:p>
    <w:p w14:paraId="39D3BCDF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Variants &amp; Interactive Component</w:t>
      </w:r>
    </w:p>
    <w:p w14:paraId="0B0188C3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Navigation</w:t>
      </w:r>
    </w:p>
    <w:p w14:paraId="54E85AD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prototype and website.</w:t>
      </w:r>
    </w:p>
    <w:p w14:paraId="70F18DD8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7DDB89F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A486AD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7736ED00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12F1CBA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576DCBA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2A29EB4E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2534E6EE" w14:textId="77777777" w:rsidR="006201B5" w:rsidRDefault="006201B5" w:rsidP="006201B5">
      <w:pPr>
        <w:spacing w:line="360" w:lineRule="auto"/>
        <w:jc w:val="both"/>
      </w:pPr>
    </w:p>
    <w:p w14:paraId="121B3920" w14:textId="77777777" w:rsidR="00982822" w:rsidRDefault="00982822" w:rsidP="006201B5">
      <w:pPr>
        <w:spacing w:line="360" w:lineRule="auto"/>
        <w:jc w:val="both"/>
        <w:rPr>
          <w:b/>
        </w:rPr>
      </w:pPr>
    </w:p>
    <w:p w14:paraId="6432D327" w14:textId="77777777" w:rsidR="00982822" w:rsidRDefault="00982822" w:rsidP="006201B5">
      <w:pPr>
        <w:spacing w:line="360" w:lineRule="auto"/>
        <w:jc w:val="both"/>
        <w:rPr>
          <w:b/>
        </w:rPr>
      </w:pPr>
    </w:p>
    <w:p w14:paraId="798BF8E5" w14:textId="396B4B41" w:rsidR="006201B5" w:rsidRDefault="006201B5" w:rsidP="006201B5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09D8717D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prototype (*.fig).</w:t>
      </w:r>
    </w:p>
    <w:p w14:paraId="4F868B78" w14:textId="4FE702D6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(*.html, *.css, *.js).</w:t>
      </w:r>
    </w:p>
    <w:p w14:paraId="77A16A3C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Assets (*.png / *.jpg / *.jpeg).</w:t>
      </w:r>
    </w:p>
    <w:p w14:paraId="4F1164FA" w14:textId="77777777" w:rsidR="00B5569D" w:rsidRDefault="00B5569D" w:rsidP="001A48A1">
      <w:pPr>
        <w:spacing w:line="360" w:lineRule="auto"/>
        <w:jc w:val="both"/>
        <w:rPr>
          <w:rStyle w:val="longtext"/>
          <w:shd w:val="clear" w:color="auto" w:fill="FFFFFF"/>
        </w:rPr>
      </w:pPr>
    </w:p>
    <w:p w14:paraId="642A41F3" w14:textId="0CBD23C1" w:rsidR="001A48A1" w:rsidRDefault="001A48A1" w:rsidP="001A48A1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430E95C" w14:textId="77777777" w:rsidR="001A48A1" w:rsidRPr="008968F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</w:t>
      </w:r>
    </w:p>
    <w:p w14:paraId="23753F59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</w:p>
    <w:p w14:paraId="640BF366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985877E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52ABB4C7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2043257D" w14:textId="77777777" w:rsidR="001A48A1" w:rsidRPr="00B025BF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B025B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B01F52A" w14:textId="77777777" w:rsidR="001A48A1" w:rsidRPr="009F5BE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F5BE1">
        <w:rPr>
          <w:color w:val="000000"/>
        </w:rPr>
        <w:t>If there are some hidden creativities, please note them in the existing documentation because they can greatly affect your project score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462DB" w14:textId="77777777" w:rsidR="00531AE2" w:rsidRDefault="00531AE2" w:rsidP="00273E4A">
      <w:r>
        <w:separator/>
      </w:r>
    </w:p>
  </w:endnote>
  <w:endnote w:type="continuationSeparator" w:id="0">
    <w:p w14:paraId="565B3614" w14:textId="77777777" w:rsidR="00531AE2" w:rsidRDefault="00531AE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BD6994" w:rsidRDefault="00BD69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BD6994" w:rsidRDefault="00BD69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9207" w14:textId="77777777" w:rsidR="00531AE2" w:rsidRDefault="00531AE2" w:rsidP="00273E4A">
      <w:r>
        <w:separator/>
      </w:r>
    </w:p>
  </w:footnote>
  <w:footnote w:type="continuationSeparator" w:id="0">
    <w:p w14:paraId="42959FC3" w14:textId="77777777" w:rsidR="00531AE2" w:rsidRDefault="00531AE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BD6994" w:rsidRDefault="00BD699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BD6994" w:rsidRDefault="00BD69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D6088"/>
    <w:multiLevelType w:val="hybridMultilevel"/>
    <w:tmpl w:val="1CB4708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3"/>
  </w:num>
  <w:num w:numId="6">
    <w:abstractNumId w:val="9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75603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53D3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1F0B"/>
    <w:rsid w:val="002A66E0"/>
    <w:rsid w:val="002B00F2"/>
    <w:rsid w:val="002B7CDD"/>
    <w:rsid w:val="002C3AC5"/>
    <w:rsid w:val="002C7FC0"/>
    <w:rsid w:val="002D1472"/>
    <w:rsid w:val="002D514B"/>
    <w:rsid w:val="002D7F31"/>
    <w:rsid w:val="002E3324"/>
    <w:rsid w:val="003002A2"/>
    <w:rsid w:val="00305136"/>
    <w:rsid w:val="003054E4"/>
    <w:rsid w:val="00320C87"/>
    <w:rsid w:val="00321362"/>
    <w:rsid w:val="00323347"/>
    <w:rsid w:val="0033682F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6627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C5DE5"/>
    <w:rsid w:val="004D176C"/>
    <w:rsid w:val="004D27C6"/>
    <w:rsid w:val="004D5707"/>
    <w:rsid w:val="004E7352"/>
    <w:rsid w:val="00504569"/>
    <w:rsid w:val="00520E03"/>
    <w:rsid w:val="005314B7"/>
    <w:rsid w:val="00531AE2"/>
    <w:rsid w:val="00535DA7"/>
    <w:rsid w:val="005447D7"/>
    <w:rsid w:val="0055410B"/>
    <w:rsid w:val="00556E41"/>
    <w:rsid w:val="00566C05"/>
    <w:rsid w:val="00571B72"/>
    <w:rsid w:val="00575B63"/>
    <w:rsid w:val="00582417"/>
    <w:rsid w:val="00582E4C"/>
    <w:rsid w:val="0059368F"/>
    <w:rsid w:val="005974E1"/>
    <w:rsid w:val="005A072D"/>
    <w:rsid w:val="005A1130"/>
    <w:rsid w:val="005A32DD"/>
    <w:rsid w:val="005B07D4"/>
    <w:rsid w:val="005B3392"/>
    <w:rsid w:val="005B60FD"/>
    <w:rsid w:val="005B66A9"/>
    <w:rsid w:val="005C156C"/>
    <w:rsid w:val="005C19B6"/>
    <w:rsid w:val="005D0782"/>
    <w:rsid w:val="005F47E6"/>
    <w:rsid w:val="005F794B"/>
    <w:rsid w:val="0060201C"/>
    <w:rsid w:val="0060486C"/>
    <w:rsid w:val="006072A2"/>
    <w:rsid w:val="006201B5"/>
    <w:rsid w:val="00635EE5"/>
    <w:rsid w:val="00643F75"/>
    <w:rsid w:val="00664137"/>
    <w:rsid w:val="0067443D"/>
    <w:rsid w:val="006D36BC"/>
    <w:rsid w:val="006F4D80"/>
    <w:rsid w:val="006F648C"/>
    <w:rsid w:val="00701ECA"/>
    <w:rsid w:val="00720962"/>
    <w:rsid w:val="0072245D"/>
    <w:rsid w:val="007277CB"/>
    <w:rsid w:val="00737595"/>
    <w:rsid w:val="00772977"/>
    <w:rsid w:val="00787247"/>
    <w:rsid w:val="007955AD"/>
    <w:rsid w:val="007B5A6A"/>
    <w:rsid w:val="007C1C37"/>
    <w:rsid w:val="007C72C4"/>
    <w:rsid w:val="007D2985"/>
    <w:rsid w:val="007E0EE7"/>
    <w:rsid w:val="00810737"/>
    <w:rsid w:val="00811C48"/>
    <w:rsid w:val="00815DB3"/>
    <w:rsid w:val="0083459F"/>
    <w:rsid w:val="0083780E"/>
    <w:rsid w:val="00857748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D92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2822"/>
    <w:rsid w:val="009832E4"/>
    <w:rsid w:val="009A2464"/>
    <w:rsid w:val="009A3737"/>
    <w:rsid w:val="009C7801"/>
    <w:rsid w:val="009E29D9"/>
    <w:rsid w:val="00A07AE1"/>
    <w:rsid w:val="00A1473C"/>
    <w:rsid w:val="00A32343"/>
    <w:rsid w:val="00A46082"/>
    <w:rsid w:val="00A50AF3"/>
    <w:rsid w:val="00A52AB7"/>
    <w:rsid w:val="00A53D38"/>
    <w:rsid w:val="00A552D5"/>
    <w:rsid w:val="00A933D3"/>
    <w:rsid w:val="00A97DB3"/>
    <w:rsid w:val="00AA1407"/>
    <w:rsid w:val="00AA674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0FAF"/>
    <w:rsid w:val="00B17AD5"/>
    <w:rsid w:val="00B212C7"/>
    <w:rsid w:val="00B25A20"/>
    <w:rsid w:val="00B440FB"/>
    <w:rsid w:val="00B4674F"/>
    <w:rsid w:val="00B517FB"/>
    <w:rsid w:val="00B5569D"/>
    <w:rsid w:val="00B67595"/>
    <w:rsid w:val="00B7140C"/>
    <w:rsid w:val="00B7772F"/>
    <w:rsid w:val="00B81979"/>
    <w:rsid w:val="00B948DA"/>
    <w:rsid w:val="00B9609E"/>
    <w:rsid w:val="00BC6DE8"/>
    <w:rsid w:val="00BD6994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64BC"/>
    <w:rsid w:val="00CE5B6B"/>
    <w:rsid w:val="00CF11B0"/>
    <w:rsid w:val="00D14B4B"/>
    <w:rsid w:val="00D22C95"/>
    <w:rsid w:val="00D30822"/>
    <w:rsid w:val="00D3685C"/>
    <w:rsid w:val="00D37E0D"/>
    <w:rsid w:val="00D44232"/>
    <w:rsid w:val="00D47C75"/>
    <w:rsid w:val="00D60A6D"/>
    <w:rsid w:val="00D67DFC"/>
    <w:rsid w:val="00D95848"/>
    <w:rsid w:val="00DA4A85"/>
    <w:rsid w:val="00DB0A75"/>
    <w:rsid w:val="00DC4B9D"/>
    <w:rsid w:val="00DC700A"/>
    <w:rsid w:val="00DD3556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2D9D"/>
    <w:rsid w:val="00E746FE"/>
    <w:rsid w:val="00E83F0C"/>
    <w:rsid w:val="00EB0F24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B79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15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Adrian Prajna</cp:lastModifiedBy>
  <cp:revision>52</cp:revision>
  <dcterms:created xsi:type="dcterms:W3CDTF">2017-10-20T05:51:00Z</dcterms:created>
  <dcterms:modified xsi:type="dcterms:W3CDTF">2022-01-22T05:11:00Z</dcterms:modified>
</cp:coreProperties>
</file>